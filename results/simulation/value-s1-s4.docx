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41C6" w:rsidTr="009E343C">
        <w:tc>
          <w:tcPr>
            <w:tcW w:w="3116" w:type="dxa"/>
          </w:tcPr>
          <w:p w:rsidR="001A41C6" w:rsidRDefault="001A41C6" w:rsidP="009E343C">
            <w:pPr>
              <w:pStyle w:val="Header"/>
            </w:pPr>
          </w:p>
        </w:tc>
        <w:tc>
          <w:tcPr>
            <w:tcW w:w="3117" w:type="dxa"/>
          </w:tcPr>
          <w:p w:rsidR="001A41C6" w:rsidRDefault="001A41C6" w:rsidP="009E343C">
            <w:pPr>
              <w:pStyle w:val="Header"/>
            </w:pPr>
            <w:r>
              <w:t>400</w:t>
            </w:r>
          </w:p>
        </w:tc>
        <w:tc>
          <w:tcPr>
            <w:tcW w:w="3117" w:type="dxa"/>
          </w:tcPr>
          <w:p w:rsidR="001A41C6" w:rsidRDefault="001A41C6" w:rsidP="009E343C">
            <w:pPr>
              <w:pStyle w:val="Header"/>
            </w:pPr>
            <w:r>
              <w:t>800</w:t>
            </w:r>
          </w:p>
        </w:tc>
      </w:tr>
      <w:tr w:rsidR="001A41C6" w:rsidTr="009E343C">
        <w:tc>
          <w:tcPr>
            <w:tcW w:w="3116" w:type="dxa"/>
          </w:tcPr>
          <w:p w:rsidR="001A41C6" w:rsidRDefault="001A41C6" w:rsidP="009E343C">
            <w:pPr>
              <w:pStyle w:val="Header"/>
            </w:pPr>
            <w:r>
              <w:t>S1</w:t>
            </w:r>
          </w:p>
        </w:tc>
        <w:tc>
          <w:tcPr>
            <w:tcW w:w="3117" w:type="dxa"/>
          </w:tcPr>
          <w:p w:rsidR="001A41C6" w:rsidRPr="001A41C6" w:rsidRDefault="001A41C6" w:rsidP="001A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A41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Mean of V: -0.002691918 </w:t>
            </w:r>
          </w:p>
          <w:p w:rsidR="001A41C6" w:rsidRPr="001A41C6" w:rsidRDefault="001A41C6" w:rsidP="001A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41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Sd of V: 0.002690264 </w:t>
            </w:r>
          </w:p>
          <w:p w:rsidR="001A41C6" w:rsidRDefault="001A41C6" w:rsidP="009E343C">
            <w:pPr>
              <w:pStyle w:val="Header"/>
            </w:pPr>
          </w:p>
          <w:p w:rsidR="001A41C6" w:rsidRDefault="001A41C6" w:rsidP="009E343C">
            <w:pPr>
              <w:pStyle w:val="Header"/>
            </w:pPr>
          </w:p>
        </w:tc>
        <w:tc>
          <w:tcPr>
            <w:tcW w:w="3117" w:type="dxa"/>
          </w:tcPr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Mean of V: -0.001938905 </w:t>
            </w:r>
          </w:p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Sd of V: 0.001842969 </w:t>
            </w:r>
          </w:p>
          <w:p w:rsidR="001A41C6" w:rsidRDefault="001A41C6" w:rsidP="009E343C">
            <w:pPr>
              <w:pStyle w:val="Header"/>
            </w:pPr>
          </w:p>
        </w:tc>
      </w:tr>
      <w:tr w:rsidR="001A41C6" w:rsidTr="009E343C">
        <w:tc>
          <w:tcPr>
            <w:tcW w:w="3116" w:type="dxa"/>
          </w:tcPr>
          <w:p w:rsidR="001A41C6" w:rsidRDefault="001A41C6" w:rsidP="009E343C">
            <w:pPr>
              <w:pStyle w:val="Header"/>
            </w:pPr>
            <w:r>
              <w:t>S2</w:t>
            </w:r>
          </w:p>
        </w:tc>
        <w:tc>
          <w:tcPr>
            <w:tcW w:w="3117" w:type="dxa"/>
          </w:tcPr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Mean of V: -0.003342336 </w:t>
            </w:r>
          </w:p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Sd of V: 0.003714314 </w:t>
            </w:r>
          </w:p>
          <w:p w:rsidR="001A41C6" w:rsidRDefault="001A41C6" w:rsidP="001A41C6">
            <w:pPr>
              <w:pStyle w:val="HTMLPreformatted"/>
              <w:shd w:val="clear" w:color="auto" w:fill="FFFFFF"/>
              <w:wordWrap w:val="0"/>
            </w:pPr>
          </w:p>
        </w:tc>
        <w:tc>
          <w:tcPr>
            <w:tcW w:w="3117" w:type="dxa"/>
          </w:tcPr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Mean of V: -0.001869793 </w:t>
            </w:r>
          </w:p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Sd of V: 0.001787943</w:t>
            </w:r>
          </w:p>
          <w:p w:rsidR="001A41C6" w:rsidRDefault="001A41C6" w:rsidP="009E343C">
            <w:pPr>
              <w:pStyle w:val="Header"/>
            </w:pPr>
          </w:p>
        </w:tc>
      </w:tr>
      <w:tr w:rsidR="001A41C6" w:rsidTr="009E343C">
        <w:tc>
          <w:tcPr>
            <w:tcW w:w="3116" w:type="dxa"/>
          </w:tcPr>
          <w:p w:rsidR="001A41C6" w:rsidRDefault="001A41C6" w:rsidP="009E343C">
            <w:pPr>
              <w:pStyle w:val="Header"/>
            </w:pPr>
            <w:r>
              <w:t>S3</w:t>
            </w:r>
          </w:p>
        </w:tc>
        <w:tc>
          <w:tcPr>
            <w:tcW w:w="3117" w:type="dxa"/>
          </w:tcPr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Mean of V: 0.9963282 </w:t>
            </w:r>
          </w:p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Sd of V: 0.01236929 </w:t>
            </w:r>
          </w:p>
          <w:p w:rsidR="001A41C6" w:rsidRDefault="001A41C6" w:rsidP="001A41C6">
            <w:pPr>
              <w:pStyle w:val="HTMLPreformatted"/>
              <w:shd w:val="clear" w:color="auto" w:fill="FFFFFF"/>
              <w:wordWrap w:val="0"/>
            </w:pPr>
          </w:p>
        </w:tc>
        <w:tc>
          <w:tcPr>
            <w:tcW w:w="3117" w:type="dxa"/>
          </w:tcPr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Mean of V: 0.9976003 </w:t>
            </w:r>
          </w:p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Sd of V: 0.01171521</w:t>
            </w:r>
          </w:p>
          <w:p w:rsidR="001A41C6" w:rsidRDefault="001A41C6" w:rsidP="009E343C">
            <w:pPr>
              <w:pStyle w:val="Header"/>
            </w:pPr>
          </w:p>
        </w:tc>
      </w:tr>
      <w:tr w:rsidR="001A41C6" w:rsidTr="009E343C">
        <w:tc>
          <w:tcPr>
            <w:tcW w:w="3116" w:type="dxa"/>
          </w:tcPr>
          <w:p w:rsidR="001A41C6" w:rsidRDefault="001A41C6" w:rsidP="009E343C">
            <w:pPr>
              <w:pStyle w:val="Header"/>
            </w:pPr>
            <w:r>
              <w:t>S4</w:t>
            </w:r>
          </w:p>
        </w:tc>
        <w:tc>
          <w:tcPr>
            <w:tcW w:w="3117" w:type="dxa"/>
          </w:tcPr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Mean of V: 0.9957648 </w:t>
            </w:r>
          </w:p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Sd of V: 0.01248436 </w:t>
            </w:r>
          </w:p>
          <w:p w:rsidR="001A41C6" w:rsidRDefault="001A41C6" w:rsidP="001A41C6">
            <w:pPr>
              <w:pStyle w:val="HTMLPreformatted"/>
              <w:shd w:val="clear" w:color="auto" w:fill="FFFFFF"/>
              <w:wordWrap w:val="0"/>
            </w:pPr>
          </w:p>
        </w:tc>
        <w:tc>
          <w:tcPr>
            <w:tcW w:w="3117" w:type="dxa"/>
          </w:tcPr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Mean of V: 0.9975683 </w:t>
            </w:r>
          </w:p>
          <w:p w:rsidR="001A41C6" w:rsidRDefault="001A41C6" w:rsidP="001A41C6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Sd of V: 0.01167661</w:t>
            </w:r>
          </w:p>
          <w:p w:rsidR="001A41C6" w:rsidRDefault="001A41C6" w:rsidP="009E343C">
            <w:pPr>
              <w:pStyle w:val="Header"/>
            </w:pPr>
          </w:p>
        </w:tc>
      </w:tr>
    </w:tbl>
    <w:p w:rsidR="009E343C" w:rsidRDefault="009E343C" w:rsidP="001A41C6"/>
    <w:p w:rsidR="009E343C" w:rsidRDefault="009E343C" w:rsidP="001A41C6">
      <w:r>
        <w:t>Discrete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343C" w:rsidTr="009E343C">
        <w:tc>
          <w:tcPr>
            <w:tcW w:w="3116" w:type="dxa"/>
          </w:tcPr>
          <w:p w:rsidR="009E343C" w:rsidRDefault="009E343C" w:rsidP="009E343C">
            <w:pPr>
              <w:pStyle w:val="Header"/>
            </w:pPr>
          </w:p>
        </w:tc>
        <w:tc>
          <w:tcPr>
            <w:tcW w:w="3117" w:type="dxa"/>
          </w:tcPr>
          <w:p w:rsidR="009E343C" w:rsidRDefault="009E343C" w:rsidP="009E343C">
            <w:pPr>
              <w:pStyle w:val="Header"/>
            </w:pPr>
            <w:r>
              <w:t>400</w:t>
            </w:r>
          </w:p>
        </w:tc>
        <w:tc>
          <w:tcPr>
            <w:tcW w:w="3117" w:type="dxa"/>
          </w:tcPr>
          <w:p w:rsidR="009E343C" w:rsidRDefault="009E343C" w:rsidP="009E343C">
            <w:pPr>
              <w:pStyle w:val="Header"/>
            </w:pPr>
            <w:r>
              <w:t>800</w:t>
            </w:r>
          </w:p>
        </w:tc>
      </w:tr>
      <w:tr w:rsidR="009E343C" w:rsidTr="009E343C">
        <w:tc>
          <w:tcPr>
            <w:tcW w:w="3116" w:type="dxa"/>
          </w:tcPr>
          <w:p w:rsidR="009E343C" w:rsidRDefault="009E343C" w:rsidP="009E343C">
            <w:pPr>
              <w:pStyle w:val="Header"/>
            </w:pPr>
            <w:r>
              <w:t>S1</w:t>
            </w:r>
          </w:p>
        </w:tc>
        <w:tc>
          <w:tcPr>
            <w:tcW w:w="3117" w:type="dxa"/>
          </w:tcPr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Mean of V: -0.03805118 </w:t>
            </w:r>
          </w:p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Sd of V: 0.001923548</w:t>
            </w:r>
          </w:p>
          <w:p w:rsidR="009E343C" w:rsidRDefault="009E343C" w:rsidP="009E343C">
            <w:pPr>
              <w:pStyle w:val="Header"/>
            </w:pPr>
          </w:p>
        </w:tc>
        <w:tc>
          <w:tcPr>
            <w:tcW w:w="3117" w:type="dxa"/>
          </w:tcPr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Sample Size: 800 </w:t>
            </w:r>
          </w:p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Mean of V: -0.03269589 </w:t>
            </w:r>
          </w:p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Sd of V: 0.000934912</w:t>
            </w:r>
          </w:p>
          <w:p w:rsidR="009E343C" w:rsidRDefault="009E343C" w:rsidP="009E343C">
            <w:pPr>
              <w:pStyle w:val="Header"/>
            </w:pPr>
          </w:p>
        </w:tc>
      </w:tr>
      <w:tr w:rsidR="009E343C" w:rsidTr="009E343C">
        <w:tc>
          <w:tcPr>
            <w:tcW w:w="3116" w:type="dxa"/>
          </w:tcPr>
          <w:p w:rsidR="009E343C" w:rsidRDefault="009E343C" w:rsidP="009E343C">
            <w:pPr>
              <w:pStyle w:val="Header"/>
            </w:pPr>
            <w:r>
              <w:t>S2</w:t>
            </w:r>
          </w:p>
        </w:tc>
        <w:tc>
          <w:tcPr>
            <w:tcW w:w="3117" w:type="dxa"/>
          </w:tcPr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Mean of V: -0.03394315 </w:t>
            </w:r>
          </w:p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Sd of V: 0.001265796</w:t>
            </w:r>
          </w:p>
          <w:p w:rsidR="009E343C" w:rsidRDefault="009E343C" w:rsidP="009E343C">
            <w:pPr>
              <w:pStyle w:val="HTMLPreformatted"/>
              <w:shd w:val="clear" w:color="auto" w:fill="FFFFFF"/>
              <w:wordWrap w:val="0"/>
            </w:pPr>
          </w:p>
        </w:tc>
        <w:tc>
          <w:tcPr>
            <w:tcW w:w="3117" w:type="dxa"/>
          </w:tcPr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Mean of V: -0.01998397 </w:t>
            </w:r>
          </w:p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Sd of V: 0.0008255576 </w:t>
            </w:r>
          </w:p>
          <w:p w:rsidR="009E343C" w:rsidRDefault="009E343C" w:rsidP="009E343C">
            <w:pPr>
              <w:pStyle w:val="Header"/>
            </w:pPr>
          </w:p>
        </w:tc>
      </w:tr>
      <w:tr w:rsidR="009E343C" w:rsidTr="009E343C">
        <w:tc>
          <w:tcPr>
            <w:tcW w:w="3116" w:type="dxa"/>
          </w:tcPr>
          <w:p w:rsidR="009E343C" w:rsidRDefault="009E343C" w:rsidP="009E343C">
            <w:pPr>
              <w:pStyle w:val="Header"/>
            </w:pPr>
            <w:r>
              <w:t>S3</w:t>
            </w:r>
          </w:p>
        </w:tc>
        <w:tc>
          <w:tcPr>
            <w:tcW w:w="3117" w:type="dxa"/>
          </w:tcPr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Mean of V: 0.9583729 </w:t>
            </w:r>
          </w:p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Sd of V: 0.01135834 </w:t>
            </w:r>
          </w:p>
          <w:p w:rsidR="009E343C" w:rsidRDefault="009E343C" w:rsidP="009E343C">
            <w:pPr>
              <w:pStyle w:val="HTMLPreformatted"/>
              <w:shd w:val="clear" w:color="auto" w:fill="FFFFFF"/>
              <w:wordWrap w:val="0"/>
            </w:pPr>
          </w:p>
        </w:tc>
        <w:tc>
          <w:tcPr>
            <w:tcW w:w="3117" w:type="dxa"/>
          </w:tcPr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Mean of V: 0.9388464 </w:t>
            </w:r>
          </w:p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Sd of V: 0.01150865 </w:t>
            </w:r>
          </w:p>
          <w:p w:rsidR="009E343C" w:rsidRDefault="009E343C" w:rsidP="009E343C">
            <w:pPr>
              <w:pStyle w:val="Header"/>
            </w:pPr>
          </w:p>
        </w:tc>
      </w:tr>
      <w:tr w:rsidR="009E343C" w:rsidTr="009E343C">
        <w:tc>
          <w:tcPr>
            <w:tcW w:w="3116" w:type="dxa"/>
          </w:tcPr>
          <w:p w:rsidR="009E343C" w:rsidRDefault="009E343C" w:rsidP="009E343C">
            <w:pPr>
              <w:pStyle w:val="Header"/>
            </w:pPr>
            <w:r>
              <w:t>S4</w:t>
            </w:r>
          </w:p>
        </w:tc>
        <w:tc>
          <w:tcPr>
            <w:tcW w:w="3117" w:type="dxa"/>
          </w:tcPr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Mean of V: 0.9474724 </w:t>
            </w:r>
          </w:p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Sd of V: 0.01186859 </w:t>
            </w:r>
          </w:p>
          <w:p w:rsidR="009E343C" w:rsidRDefault="009E343C" w:rsidP="009E343C">
            <w:pPr>
              <w:pStyle w:val="HTMLPreformatted"/>
              <w:shd w:val="clear" w:color="auto" w:fill="FFFFFF"/>
              <w:wordWrap w:val="0"/>
            </w:pPr>
          </w:p>
        </w:tc>
        <w:tc>
          <w:tcPr>
            <w:tcW w:w="3117" w:type="dxa"/>
          </w:tcPr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Mean of V: 0.9767124 </w:t>
            </w:r>
          </w:p>
          <w:p w:rsidR="00503C94" w:rsidRPr="00503C94" w:rsidRDefault="00503C94" w:rsidP="00503C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3C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Sd of V: 0.01194097 </w:t>
            </w:r>
          </w:p>
          <w:p w:rsidR="009E343C" w:rsidRDefault="009E343C" w:rsidP="009E343C">
            <w:pPr>
              <w:pStyle w:val="Header"/>
            </w:pPr>
          </w:p>
        </w:tc>
      </w:tr>
    </w:tbl>
    <w:p w:rsidR="009E343C" w:rsidRDefault="009E343C" w:rsidP="001A41C6"/>
    <w:p w:rsidR="00594321" w:rsidRDefault="00594321" w:rsidP="001A41C6"/>
    <w:p w:rsidR="00594321" w:rsidRDefault="00594321" w:rsidP="001A41C6">
      <w:r>
        <w:t xml:space="preserve">S3 </w:t>
      </w:r>
    </w:p>
    <w:p w:rsidR="00594321" w:rsidRDefault="00594321" w:rsidP="001A41C6">
      <w:r>
        <w:t>0.8 3.15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colMeans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(result_03)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V1         V2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0.01346775 0.52612132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apply(result_03,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2,sd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V1         V2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0.08725666 0.10668234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colMeans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(sqrt(cov_03))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V1         V2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0.08817538 0.10970726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=result_03-sqrt(cov_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03)*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1.96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=result_03+sqrt(cov_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03)*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1.96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mean(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1]*</w:t>
      </w:r>
      <w:proofErr w:type="spellStart"/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[,1]&lt;0)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0.958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mean((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[,2]-0.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5)*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[,2]-0.5)&lt;0)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0.948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result_03=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"results/simulation-test/beta_03_obs 800 0.8 3.15 .csv")[,2:3]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cov_03=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"results/simulation-test/cov_03_obs 800 0.8 3.15 .csv")[,2:3]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colMeans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(result_03)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V1          V2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0.008976114 0.473321454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apply(result_03,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2,sd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V1         V2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0.05230236 0.05929952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colMeans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(sqrt(cov_03))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V1         V2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0.04988468 0.06214203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=result_03-sqrt(cov_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03)*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1.96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=result_03+sqrt(cov_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03)*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1.96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mean(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1]*</w:t>
      </w:r>
      <w:proofErr w:type="spellStart"/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[,1]&lt;0)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0.932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mean((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[,2]-0.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5)*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[,2]-0.5)&lt;0)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0.926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beta_400=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"results/simulation-test/beta_03_obs 400 0.8 3.15 .csv")[,2:3]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beta_800=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"results/simulation-test/beta_03_obs 800 0.8 3.15 .csv")[,2:3]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v=sim_value1(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betahat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=beta_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400,beta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=beta0,mu0=mu2,testN=1000)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V: 0.9907398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Sd of V: 0.0152641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v=sim_value1(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betahat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=beta_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800,beta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=beta0,mu0=mu2,testN=1000)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V: 0.9965183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Sd of V: 0.01196673 </w:t>
      </w:r>
    </w:p>
    <w:p w:rsidR="00594321" w:rsidRDefault="00594321" w:rsidP="001A41C6"/>
    <w:p w:rsidR="00594321" w:rsidRDefault="00594321" w:rsidP="001A41C6"/>
    <w:p w:rsidR="00594321" w:rsidRDefault="00594321" w:rsidP="001A41C6"/>
    <w:p w:rsidR="00594321" w:rsidRDefault="00594321" w:rsidP="001A41C6"/>
    <w:p w:rsidR="00594321" w:rsidRDefault="00594321" w:rsidP="001A41C6">
      <w:r>
        <w:t>0</w:t>
      </w:r>
      <w:bookmarkStart w:id="0" w:name="_GoBack"/>
      <w:bookmarkEnd w:id="0"/>
      <w:r>
        <w:t>.85 3.15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mean(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1]*</w:t>
      </w:r>
      <w:proofErr w:type="spellStart"/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[,1]&lt;0)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0.956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mean((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[,2]-0.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5)*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[,2]-0.5)&lt;0)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0.946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colMeans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(result_03)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V1         V2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0.01318994 0.52236207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apply(result_03,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2,sd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V1         V2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0.08784543 0.10666337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colMeans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(sqrt(cov_03))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V1         V2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0.08871875 0.10964299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=result_03-sqrt(cov_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03)*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1.96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=result_03+sqrt(cov_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03)*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1.96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mean(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1]*</w:t>
      </w:r>
      <w:proofErr w:type="spellStart"/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[,1]&lt;0)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0.956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mean((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[,2]-0.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5)*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[,2]-0.5)&lt;0)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0.946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result_03=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"results/simulation-test/beta_03_obs 800 0.85 3.15 .csv")[,2:3]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cov_03=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"results/simulation-test/cov_03_obs 800 0.85 3.15 .csv")[,2:3]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colMeans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(result_03)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V1          V2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0.008734564 0.471017874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  apply(result_03,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2,sd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V1         V2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0.05269924 0.05954408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colMeans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(sqrt(cov_03))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V1         V2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0.05030356 0.06235582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=result_03-sqrt(cov_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03)*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1.96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=result_03+sqrt(cov_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03)*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1.96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mean(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1]*</w:t>
      </w:r>
      <w:proofErr w:type="spellStart"/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[,1]&lt;0)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0.93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  mean((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lowerCI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[,2]-0.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5)*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upperCI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[,2]-0.5)&lt;0)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0.916</w:t>
      </w:r>
    </w:p>
    <w:p w:rsidR="00594321" w:rsidRDefault="00594321" w:rsidP="001A41C6"/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v=sim_value1(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betahat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=beta_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400,beta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=beta0,mu0=mu2,testN=1000)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V: 0.9907313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Sd of V: 0.01529514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&gt; v=sim_value1(</w:t>
      </w:r>
      <w:proofErr w:type="spell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betahat</w:t>
      </w:r>
      <w:proofErr w:type="spell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=beta_</w:t>
      </w:r>
      <w:proofErr w:type="gramStart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800,beta</w:t>
      </w:r>
      <w:proofErr w:type="gramEnd"/>
      <w:r w:rsidRPr="00594321">
        <w:rPr>
          <w:rFonts w:ascii="Lucida Console" w:eastAsia="Times New Roman" w:hAnsi="Lucida Console" w:cs="Courier New"/>
          <w:color w:val="0000FF"/>
          <w:sz w:val="20"/>
          <w:szCs w:val="20"/>
        </w:rPr>
        <w:t>=beta0,mu0=mu2,testN=1000)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of V: 0.9964156 </w:t>
      </w:r>
    </w:p>
    <w:p w:rsidR="00594321" w:rsidRPr="00594321" w:rsidRDefault="00594321" w:rsidP="0059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943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 of V: 0.01200341</w:t>
      </w:r>
    </w:p>
    <w:p w:rsidR="00594321" w:rsidRPr="001A41C6" w:rsidRDefault="00594321" w:rsidP="001A41C6"/>
    <w:sectPr w:rsidR="00594321" w:rsidRPr="001A41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43C" w:rsidRDefault="009E343C" w:rsidP="001A41C6">
      <w:pPr>
        <w:spacing w:after="0" w:line="240" w:lineRule="auto"/>
      </w:pPr>
      <w:r>
        <w:separator/>
      </w:r>
    </w:p>
  </w:endnote>
  <w:endnote w:type="continuationSeparator" w:id="0">
    <w:p w:rsidR="009E343C" w:rsidRDefault="009E343C" w:rsidP="001A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43C" w:rsidRDefault="009E343C" w:rsidP="001A41C6">
      <w:pPr>
        <w:spacing w:after="0" w:line="240" w:lineRule="auto"/>
      </w:pPr>
      <w:r>
        <w:separator/>
      </w:r>
    </w:p>
  </w:footnote>
  <w:footnote w:type="continuationSeparator" w:id="0">
    <w:p w:rsidR="009E343C" w:rsidRDefault="009E343C" w:rsidP="001A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43C" w:rsidRDefault="009E343C">
    <w:pPr>
      <w:pStyle w:val="Header"/>
    </w:pPr>
    <w:r>
      <w:t>KAL: value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C6"/>
    <w:rsid w:val="001A41C6"/>
    <w:rsid w:val="002D1E1F"/>
    <w:rsid w:val="00503C94"/>
    <w:rsid w:val="00594321"/>
    <w:rsid w:val="005D2311"/>
    <w:rsid w:val="009E343C"/>
    <w:rsid w:val="00CD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D2C5"/>
  <w15:chartTrackingRefBased/>
  <w15:docId w15:val="{FBDAFB26-0242-4C65-A7AA-BC9930D1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1C6"/>
  </w:style>
  <w:style w:type="paragraph" w:styleId="Footer">
    <w:name w:val="footer"/>
    <w:basedOn w:val="Normal"/>
    <w:link w:val="FooterChar"/>
    <w:uiPriority w:val="99"/>
    <w:unhideWhenUsed/>
    <w:rsid w:val="001A4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1C6"/>
  </w:style>
  <w:style w:type="table" w:styleId="TableGrid">
    <w:name w:val="Table Grid"/>
    <w:basedOn w:val="TableNormal"/>
    <w:uiPriority w:val="39"/>
    <w:rsid w:val="001A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1C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A41C6"/>
  </w:style>
  <w:style w:type="character" w:customStyle="1" w:styleId="gd15mcfckub">
    <w:name w:val="gd15mcfckub"/>
    <w:basedOn w:val="DefaultParagraphFont"/>
    <w:rsid w:val="001A41C6"/>
  </w:style>
  <w:style w:type="character" w:customStyle="1" w:styleId="gd15mcfcktb">
    <w:name w:val="gd15mcfcktb"/>
    <w:basedOn w:val="DefaultParagraphFont"/>
    <w:rsid w:val="001A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9F0AE18A.dotm</Template>
  <TotalTime>1402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Liangyu Zhu</dc:creator>
  <cp:keywords/>
  <dc:description/>
  <cp:lastModifiedBy>Liangyu Zhu</cp:lastModifiedBy>
  <cp:revision>3</cp:revision>
  <dcterms:created xsi:type="dcterms:W3CDTF">2019-10-17T01:47:00Z</dcterms:created>
  <dcterms:modified xsi:type="dcterms:W3CDTF">2019-10-28T18:44:00Z</dcterms:modified>
</cp:coreProperties>
</file>